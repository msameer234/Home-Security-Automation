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3B7" w:rsidRDefault="005B03B7" w:rsidP="00B84BA5">
      <w:pPr>
        <w:pStyle w:val="TOCHead1"/>
        <w:spacing w:line="360" w:lineRule="auto"/>
        <w:ind w:left="0"/>
      </w:pPr>
      <w:r>
        <w:t>Contents</w:t>
      </w:r>
    </w:p>
    <w:p w:rsidR="003C0B58" w:rsidRDefault="003C0B58" w:rsidP="003C0B58">
      <w:pPr>
        <w:pStyle w:val="TOCHead3"/>
        <w:spacing w:line="360" w:lineRule="auto"/>
      </w:pPr>
      <w:r>
        <w:t>Certificate</w:t>
      </w:r>
      <w:r>
        <w:tab/>
      </w:r>
      <w:r>
        <w:tab/>
      </w:r>
      <w:proofErr w:type="spellStart"/>
      <w:r>
        <w:t>i</w:t>
      </w:r>
      <w:proofErr w:type="spellEnd"/>
    </w:p>
    <w:p w:rsidR="003C0B58" w:rsidRDefault="003C0B58" w:rsidP="003C0B58">
      <w:pPr>
        <w:pStyle w:val="TOCHead3"/>
        <w:spacing w:line="360" w:lineRule="auto"/>
      </w:pPr>
      <w:r>
        <w:t>Declaration</w:t>
      </w:r>
      <w:r>
        <w:tab/>
      </w:r>
      <w:r>
        <w:tab/>
        <w:t>ii</w:t>
      </w:r>
    </w:p>
    <w:p w:rsidR="003C0B58" w:rsidRDefault="003C0B58" w:rsidP="00B84BA5">
      <w:pPr>
        <w:pStyle w:val="TOCHead3"/>
        <w:spacing w:line="360" w:lineRule="auto"/>
      </w:pPr>
      <w:r>
        <w:t>Acknowledgement</w:t>
      </w:r>
      <w:r>
        <w:tab/>
        <w:t>iii</w:t>
      </w:r>
    </w:p>
    <w:p w:rsidR="005B03B7" w:rsidRDefault="005B03B7" w:rsidP="00B84BA5">
      <w:pPr>
        <w:pStyle w:val="TOCHead3"/>
        <w:spacing w:line="360" w:lineRule="auto"/>
      </w:pPr>
      <w:r>
        <w:t>Introduction</w:t>
      </w:r>
      <w:r>
        <w:tab/>
      </w:r>
      <w:r w:rsidR="00D16A25">
        <w:tab/>
        <w:t>1</w:t>
      </w:r>
    </w:p>
    <w:p w:rsidR="005B03B7" w:rsidRDefault="005B03B7" w:rsidP="00B84BA5">
      <w:pPr>
        <w:pStyle w:val="Header"/>
        <w:tabs>
          <w:tab w:val="clear" w:pos="4320"/>
          <w:tab w:val="clear" w:pos="8640"/>
        </w:tabs>
        <w:spacing w:line="360" w:lineRule="auto"/>
      </w:pPr>
    </w:p>
    <w:p w:rsidR="005B03B7" w:rsidRDefault="00852BAF" w:rsidP="00B84BA5">
      <w:pPr>
        <w:pStyle w:val="TOCText"/>
        <w:spacing w:line="360" w:lineRule="auto"/>
      </w:pPr>
      <w:r>
        <w:t>1</w:t>
      </w:r>
      <w:r w:rsidR="005B03B7">
        <w:t>.1</w:t>
      </w:r>
      <w:r w:rsidR="005B03B7">
        <w:tab/>
      </w:r>
      <w:r>
        <w:t>Home Automation</w:t>
      </w:r>
      <w:r w:rsidR="005B03B7">
        <w:tab/>
      </w:r>
      <w:r>
        <w:t>3</w:t>
      </w:r>
    </w:p>
    <w:p w:rsidR="005B03B7" w:rsidRDefault="00852BAF" w:rsidP="00B84BA5">
      <w:pPr>
        <w:pStyle w:val="TOCText"/>
        <w:spacing w:line="360" w:lineRule="auto"/>
      </w:pPr>
      <w:r>
        <w:t>1</w:t>
      </w:r>
      <w:r w:rsidR="005B03B7">
        <w:t>.2</w:t>
      </w:r>
      <w:r w:rsidR="005B03B7">
        <w:tab/>
      </w:r>
      <w:r>
        <w:t>Benefits of Home Automation</w:t>
      </w:r>
      <w:r w:rsidR="005B03B7">
        <w:tab/>
      </w:r>
      <w:r>
        <w:t>3</w:t>
      </w:r>
    </w:p>
    <w:p w:rsidR="005B03B7" w:rsidRDefault="00852BAF" w:rsidP="00B84BA5">
      <w:pPr>
        <w:pStyle w:val="TOCText"/>
        <w:spacing w:line="360" w:lineRule="auto"/>
      </w:pPr>
      <w:r>
        <w:t>1</w:t>
      </w:r>
      <w:r w:rsidR="005B03B7">
        <w:t>.3</w:t>
      </w:r>
      <w:r w:rsidR="005B03B7">
        <w:tab/>
      </w:r>
      <w:r>
        <w:t>Home Security Automation</w:t>
      </w:r>
      <w:r w:rsidR="005B03B7">
        <w:tab/>
      </w:r>
      <w:r>
        <w:t>5</w:t>
      </w:r>
    </w:p>
    <w:p w:rsidR="005B03B7" w:rsidRDefault="00852BAF" w:rsidP="00B84BA5">
      <w:pPr>
        <w:pStyle w:val="TOCText"/>
        <w:spacing w:line="360" w:lineRule="auto"/>
      </w:pPr>
      <w:r>
        <w:t>1</w:t>
      </w:r>
      <w:r w:rsidR="005B03B7">
        <w:t>.4</w:t>
      </w:r>
      <w:r w:rsidR="005B03B7">
        <w:tab/>
      </w:r>
      <w:r w:rsidR="00272CA3">
        <w:t>Advantages of Home Security Automation</w:t>
      </w:r>
      <w:r w:rsidR="005B03B7">
        <w:tab/>
      </w:r>
      <w:r w:rsidR="00272CA3">
        <w:t>5</w:t>
      </w:r>
    </w:p>
    <w:p w:rsidR="00272CA3" w:rsidRDefault="00272CA3" w:rsidP="00B84BA5">
      <w:pPr>
        <w:pStyle w:val="TOCText"/>
        <w:spacing w:line="360" w:lineRule="auto"/>
      </w:pPr>
      <w:r>
        <w:t>1.5        Equipments Needed in Home security Automation………………………</w:t>
      </w:r>
      <w:r w:rsidR="00B22C02">
        <w:t>.</w:t>
      </w:r>
      <w:r>
        <w:t>……..6</w:t>
      </w:r>
    </w:p>
    <w:p w:rsidR="00272CA3" w:rsidRDefault="00272CA3" w:rsidP="00B84BA5">
      <w:pPr>
        <w:pStyle w:val="TOCText"/>
        <w:spacing w:line="360" w:lineRule="auto"/>
      </w:pPr>
      <w:r>
        <w:t>1.6        Home security Cameras…………………………………</w:t>
      </w:r>
      <w:r w:rsidR="00B22C02">
        <w:t>.</w:t>
      </w:r>
      <w:r>
        <w:t>…………………………..6</w:t>
      </w:r>
    </w:p>
    <w:p w:rsidR="00272CA3" w:rsidRDefault="00272CA3" w:rsidP="00B84BA5">
      <w:pPr>
        <w:pStyle w:val="TOCText"/>
        <w:spacing w:line="360" w:lineRule="auto"/>
      </w:pPr>
      <w:r>
        <w:t>1.7        Benefits Of Home security Cameras…...</w:t>
      </w:r>
      <w:proofErr w:type="gramStart"/>
      <w:r>
        <w:t>…………….……………………………..6</w:t>
      </w:r>
      <w:proofErr w:type="gramEnd"/>
    </w:p>
    <w:p w:rsidR="00272CA3" w:rsidRDefault="00272CA3" w:rsidP="00B84BA5">
      <w:pPr>
        <w:pStyle w:val="TOCText"/>
        <w:spacing w:line="360" w:lineRule="auto"/>
      </w:pPr>
      <w:proofErr w:type="gramStart"/>
      <w:r>
        <w:t>1.8        Features Of Home</w:t>
      </w:r>
      <w:proofErr w:type="gramEnd"/>
      <w:r>
        <w:t xml:space="preserve"> security Camera……………… ………………………………..7</w:t>
      </w:r>
    </w:p>
    <w:p w:rsidR="00272CA3" w:rsidRDefault="00272CA3" w:rsidP="00B84BA5">
      <w:pPr>
        <w:pStyle w:val="TOCText"/>
        <w:spacing w:line="360" w:lineRule="auto"/>
      </w:pPr>
      <w:r>
        <w:t>1.9        Home Security Motion Sensor……………...……………………………………….9</w:t>
      </w:r>
    </w:p>
    <w:p w:rsidR="00272CA3" w:rsidRDefault="00654191" w:rsidP="00B84BA5">
      <w:pPr>
        <w:pStyle w:val="TOCText"/>
        <w:spacing w:line="360" w:lineRule="auto"/>
      </w:pPr>
      <w:r>
        <w:t xml:space="preserve">     </w:t>
      </w:r>
      <w:r w:rsidR="00AC42AA">
        <w:t>1.9</w:t>
      </w:r>
      <w:r w:rsidR="00272CA3">
        <w:t xml:space="preserve">.1     Working </w:t>
      </w:r>
      <w:proofErr w:type="gramStart"/>
      <w:r w:rsidR="00272CA3">
        <w:t>Of</w:t>
      </w:r>
      <w:proofErr w:type="gramEnd"/>
      <w:r w:rsidR="00272CA3">
        <w:t xml:space="preserve"> Motion Sensor……………………</w:t>
      </w:r>
      <w:r>
        <w:t>…...</w:t>
      </w:r>
      <w:r w:rsidR="00272CA3">
        <w:t>…………………………….9</w:t>
      </w:r>
    </w:p>
    <w:p w:rsidR="00272CA3" w:rsidRDefault="00654191" w:rsidP="00654191">
      <w:pPr>
        <w:pStyle w:val="TOCText"/>
        <w:spacing w:line="360" w:lineRule="auto"/>
      </w:pPr>
      <w:r>
        <w:t xml:space="preserve">     </w:t>
      </w:r>
      <w:r w:rsidR="00AC42AA">
        <w:t>1.9</w:t>
      </w:r>
      <w:r w:rsidR="00272CA3">
        <w:t xml:space="preserve">.2    </w:t>
      </w:r>
      <w:proofErr w:type="spellStart"/>
      <w:r w:rsidR="00272CA3">
        <w:t>Benifits</w:t>
      </w:r>
      <w:proofErr w:type="spellEnd"/>
      <w:r w:rsidR="00272CA3">
        <w:t xml:space="preserve"> </w:t>
      </w:r>
      <w:proofErr w:type="gramStart"/>
      <w:r w:rsidR="00272CA3">
        <w:t>Of</w:t>
      </w:r>
      <w:proofErr w:type="gramEnd"/>
      <w:r w:rsidR="00272CA3">
        <w:t xml:space="preserve"> Motion Sensor……………………</w:t>
      </w:r>
      <w:r>
        <w:t>…...</w:t>
      </w:r>
      <w:r w:rsidR="00272CA3">
        <w:t>……………………………….9</w:t>
      </w:r>
    </w:p>
    <w:p w:rsidR="00192DF0" w:rsidRDefault="00192DF0" w:rsidP="00B84BA5">
      <w:pPr>
        <w:pStyle w:val="TOCHead3"/>
        <w:spacing w:line="360" w:lineRule="auto"/>
        <w:rPr>
          <w:b w:val="0"/>
          <w:sz w:val="22"/>
        </w:rPr>
      </w:pPr>
    </w:p>
    <w:p w:rsidR="005B03B7" w:rsidRDefault="00260BA9" w:rsidP="00B84BA5">
      <w:pPr>
        <w:pStyle w:val="TOCHead3"/>
        <w:spacing w:line="360" w:lineRule="auto"/>
      </w:pPr>
      <w:r>
        <w:t>Raspberry pi 3 And Architecture</w:t>
      </w:r>
      <w:r w:rsidR="00963F5C">
        <w:t>……………………………………………………………11</w:t>
      </w:r>
    </w:p>
    <w:p w:rsidR="005B03B7" w:rsidRDefault="00260BA9" w:rsidP="00B84BA5">
      <w:pPr>
        <w:pStyle w:val="TOCText"/>
        <w:spacing w:line="360" w:lineRule="auto"/>
      </w:pPr>
      <w:r>
        <w:t>2</w:t>
      </w:r>
      <w:r w:rsidR="005B03B7">
        <w:t>.1</w:t>
      </w:r>
      <w:r w:rsidR="005B03B7">
        <w:tab/>
      </w:r>
      <w:r>
        <w:t>Raspberry pi 3</w:t>
      </w:r>
      <w:r w:rsidR="005B03B7">
        <w:tab/>
      </w:r>
      <w:r>
        <w:t>12</w:t>
      </w:r>
    </w:p>
    <w:p w:rsidR="005B03B7" w:rsidRDefault="00260BA9" w:rsidP="00B84BA5">
      <w:pPr>
        <w:pStyle w:val="TOCText"/>
        <w:spacing w:line="360" w:lineRule="auto"/>
      </w:pPr>
      <w:r>
        <w:t>2</w:t>
      </w:r>
      <w:r w:rsidR="005B03B7">
        <w:t>.2</w:t>
      </w:r>
      <w:r w:rsidR="005B03B7">
        <w:tab/>
      </w:r>
      <w:r>
        <w:t>summary</w:t>
      </w:r>
      <w:r w:rsidR="005B03B7">
        <w:tab/>
      </w:r>
      <w:r>
        <w:t>13</w:t>
      </w:r>
    </w:p>
    <w:p w:rsidR="00260BA9" w:rsidRDefault="00260BA9" w:rsidP="00B84BA5">
      <w:pPr>
        <w:pStyle w:val="TOCText"/>
        <w:spacing w:line="360" w:lineRule="auto"/>
      </w:pPr>
      <w:r>
        <w:t>2.3</w:t>
      </w:r>
      <w:r>
        <w:tab/>
        <w:t>U</w:t>
      </w:r>
      <w:r w:rsidR="000D4C86">
        <w:t>SB</w:t>
      </w:r>
      <w:r>
        <w:t xml:space="preserve"> Chip</w:t>
      </w:r>
      <w:r>
        <w:tab/>
        <w:t>14</w:t>
      </w:r>
    </w:p>
    <w:p w:rsidR="00260BA9" w:rsidRDefault="00260BA9" w:rsidP="00B84BA5">
      <w:pPr>
        <w:pStyle w:val="TOCText"/>
        <w:spacing w:line="360" w:lineRule="auto"/>
      </w:pPr>
      <w:r>
        <w:t>2.4</w:t>
      </w:r>
      <w:r>
        <w:tab/>
        <w:t>Antenna</w:t>
      </w:r>
      <w:r>
        <w:tab/>
        <w:t>15</w:t>
      </w:r>
    </w:p>
    <w:p w:rsidR="00260BA9" w:rsidRDefault="00260BA9" w:rsidP="00B84BA5">
      <w:pPr>
        <w:pStyle w:val="TOCText"/>
        <w:spacing w:line="360" w:lineRule="auto"/>
      </w:pPr>
      <w:r>
        <w:t>2.5</w:t>
      </w:r>
      <w:r>
        <w:tab/>
        <w:t>SOC</w:t>
      </w:r>
      <w:r>
        <w:tab/>
        <w:t>16</w:t>
      </w:r>
    </w:p>
    <w:p w:rsidR="00260BA9" w:rsidRDefault="00260BA9" w:rsidP="00B84BA5">
      <w:pPr>
        <w:pStyle w:val="TOCText"/>
        <w:spacing w:line="360" w:lineRule="auto"/>
      </w:pPr>
      <w:r>
        <w:t>2.6</w:t>
      </w:r>
      <w:r>
        <w:tab/>
        <w:t>GPIO</w:t>
      </w:r>
      <w:r>
        <w:tab/>
        <w:t>17</w:t>
      </w:r>
    </w:p>
    <w:p w:rsidR="00260BA9" w:rsidRDefault="00260BA9" w:rsidP="00B84BA5">
      <w:pPr>
        <w:pStyle w:val="TOCText"/>
        <w:spacing w:line="360" w:lineRule="auto"/>
      </w:pPr>
      <w:r>
        <w:t>2.7</w:t>
      </w:r>
      <w:r>
        <w:tab/>
        <w:t>Wireless Radio</w:t>
      </w:r>
      <w:r>
        <w:tab/>
        <w:t>18</w:t>
      </w:r>
    </w:p>
    <w:p w:rsidR="00260BA9" w:rsidRDefault="00260BA9" w:rsidP="00B84BA5">
      <w:pPr>
        <w:pStyle w:val="TOCText"/>
        <w:spacing w:line="360" w:lineRule="auto"/>
      </w:pPr>
      <w:r>
        <w:lastRenderedPageBreak/>
        <w:t>2.8</w:t>
      </w:r>
      <w:r>
        <w:tab/>
        <w:t>GPIO Pins</w:t>
      </w:r>
      <w:r>
        <w:tab/>
        <w:t>19</w:t>
      </w:r>
    </w:p>
    <w:p w:rsidR="00260BA9" w:rsidRDefault="00260BA9" w:rsidP="00B84BA5">
      <w:pPr>
        <w:pStyle w:val="TOCText"/>
        <w:spacing w:line="360" w:lineRule="auto"/>
      </w:pPr>
      <w:r>
        <w:t>2.9</w:t>
      </w:r>
      <w:r>
        <w:tab/>
        <w:t>summary</w:t>
      </w:r>
      <w:r>
        <w:tab/>
        <w:t>13</w:t>
      </w:r>
    </w:p>
    <w:p w:rsidR="005B03B7" w:rsidRDefault="00AA3AFC" w:rsidP="00B84BA5">
      <w:pPr>
        <w:pStyle w:val="TOCHead3"/>
        <w:spacing w:line="360" w:lineRule="auto"/>
      </w:pPr>
      <w:r>
        <w:t>Devices</w:t>
      </w:r>
      <w:r w:rsidR="00963F5C">
        <w:t>……………………………………………………………………………………</w:t>
      </w:r>
      <w:r w:rsidR="001F3644">
        <w:t>.</w:t>
      </w:r>
      <w:r w:rsidR="00963F5C">
        <w:t>……23</w:t>
      </w:r>
    </w:p>
    <w:p w:rsidR="005B03B7" w:rsidRDefault="00AA3AFC" w:rsidP="00B84BA5">
      <w:pPr>
        <w:pStyle w:val="TOCText"/>
        <w:spacing w:line="360" w:lineRule="auto"/>
      </w:pPr>
      <w:r>
        <w:t>3</w:t>
      </w:r>
      <w:r w:rsidR="005B03B7">
        <w:t>.1</w:t>
      </w:r>
      <w:r w:rsidR="005B03B7">
        <w:tab/>
      </w:r>
      <w:r>
        <w:t>PIR Motion Sensor</w:t>
      </w:r>
      <w:r w:rsidR="005B03B7">
        <w:tab/>
      </w:r>
      <w:r>
        <w:t>24</w:t>
      </w:r>
    </w:p>
    <w:p w:rsidR="005B03B7" w:rsidRDefault="00AA3AFC" w:rsidP="00B84BA5">
      <w:pPr>
        <w:pStyle w:val="TOCText"/>
        <w:spacing w:line="360" w:lineRule="auto"/>
      </w:pPr>
      <w:r>
        <w:t>3</w:t>
      </w:r>
      <w:r w:rsidR="005B03B7">
        <w:t>.2</w:t>
      </w:r>
      <w:r w:rsidR="005B03B7">
        <w:tab/>
      </w:r>
      <w:r>
        <w:t>LED</w:t>
      </w:r>
      <w:r w:rsidR="005B03B7">
        <w:tab/>
      </w:r>
      <w:r>
        <w:t>25</w:t>
      </w:r>
    </w:p>
    <w:p w:rsidR="005B03B7" w:rsidRDefault="00AA3AFC" w:rsidP="00B84BA5">
      <w:pPr>
        <w:pStyle w:val="TOCText"/>
        <w:tabs>
          <w:tab w:val="left" w:pos="2520"/>
        </w:tabs>
        <w:spacing w:line="360" w:lineRule="auto"/>
      </w:pPr>
      <w:r>
        <w:t>3.3         Buzzer…</w:t>
      </w:r>
      <w:r w:rsidR="005B03B7">
        <w:tab/>
      </w:r>
      <w:r>
        <w:t>26</w:t>
      </w:r>
    </w:p>
    <w:p w:rsidR="005B03B7" w:rsidRDefault="00AA3AFC" w:rsidP="00B84BA5">
      <w:pPr>
        <w:pStyle w:val="TOCText"/>
        <w:tabs>
          <w:tab w:val="left" w:pos="2520"/>
        </w:tabs>
        <w:spacing w:line="360" w:lineRule="auto"/>
      </w:pPr>
      <w:r>
        <w:t>3</w:t>
      </w:r>
      <w:r w:rsidR="005B03B7">
        <w:t>.4</w:t>
      </w:r>
      <w:r w:rsidR="005B03B7">
        <w:tab/>
      </w:r>
      <w:r>
        <w:t>Raspberry pi Camera</w:t>
      </w:r>
      <w:r w:rsidR="005B03B7">
        <w:tab/>
      </w:r>
      <w:r>
        <w:t>28</w:t>
      </w:r>
    </w:p>
    <w:p w:rsidR="005B03B7" w:rsidRDefault="00AA3AFC" w:rsidP="00B84BA5">
      <w:pPr>
        <w:pStyle w:val="TOCHead3"/>
        <w:spacing w:line="360" w:lineRule="auto"/>
      </w:pPr>
      <w:r>
        <w:t>Technical Specifications</w:t>
      </w:r>
      <w:r w:rsidR="00963F5C">
        <w:t>………………………………….……………………</w:t>
      </w:r>
      <w:r w:rsidR="001F3644">
        <w:t>.</w:t>
      </w:r>
      <w:r w:rsidR="00963F5C">
        <w:t>…………….32</w:t>
      </w:r>
    </w:p>
    <w:p w:rsidR="005B03B7" w:rsidRDefault="00AA3AFC" w:rsidP="00B84BA5">
      <w:pPr>
        <w:pStyle w:val="TOCText"/>
        <w:spacing w:line="360" w:lineRule="auto"/>
      </w:pPr>
      <w:r>
        <w:t>4</w:t>
      </w:r>
      <w:r w:rsidR="005B03B7">
        <w:t>.1</w:t>
      </w:r>
      <w:r w:rsidR="005B03B7">
        <w:tab/>
      </w:r>
      <w:r>
        <w:t xml:space="preserve">Hardware </w:t>
      </w:r>
      <w:proofErr w:type="spellStart"/>
      <w:r>
        <w:t>Enviroment</w:t>
      </w:r>
      <w:proofErr w:type="spellEnd"/>
      <w:r w:rsidR="005B03B7">
        <w:tab/>
      </w:r>
      <w:r>
        <w:t>33</w:t>
      </w:r>
    </w:p>
    <w:p w:rsidR="005B03B7" w:rsidRDefault="00AA3AFC" w:rsidP="00B84BA5">
      <w:pPr>
        <w:pStyle w:val="TOCText"/>
        <w:spacing w:line="360" w:lineRule="auto"/>
      </w:pPr>
      <w:r>
        <w:t>4</w:t>
      </w:r>
      <w:r w:rsidR="005B03B7">
        <w:t>.2</w:t>
      </w:r>
      <w:r w:rsidR="005B03B7">
        <w:tab/>
      </w:r>
      <w:r>
        <w:t xml:space="preserve">Software </w:t>
      </w:r>
      <w:proofErr w:type="spellStart"/>
      <w:r>
        <w:t>Enviroment</w:t>
      </w:r>
      <w:proofErr w:type="spellEnd"/>
      <w:r w:rsidR="005B03B7">
        <w:tab/>
      </w:r>
      <w:r>
        <w:t>33</w:t>
      </w:r>
    </w:p>
    <w:p w:rsidR="00AA3AFC" w:rsidRDefault="00AA3AFC" w:rsidP="00B84BA5">
      <w:pPr>
        <w:pStyle w:val="TOCText"/>
        <w:spacing w:line="360" w:lineRule="auto"/>
      </w:pPr>
      <w:r>
        <w:t xml:space="preserve">  4.2.1</w:t>
      </w:r>
      <w:r>
        <w:tab/>
        <w:t>Python</w:t>
      </w:r>
      <w:r>
        <w:tab/>
        <w:t>33</w:t>
      </w:r>
    </w:p>
    <w:p w:rsidR="00AA3AFC" w:rsidRDefault="00AA3AFC" w:rsidP="00B84BA5">
      <w:pPr>
        <w:pStyle w:val="TOCText"/>
        <w:spacing w:line="360" w:lineRule="auto"/>
      </w:pPr>
      <w:r>
        <w:t xml:space="preserve">  4.2.1</w:t>
      </w:r>
      <w:r>
        <w:tab/>
        <w:t xml:space="preserve">Python </w:t>
      </w:r>
      <w:proofErr w:type="spellStart"/>
      <w:r>
        <w:t>Django</w:t>
      </w:r>
      <w:proofErr w:type="spellEnd"/>
      <w:r>
        <w:tab/>
        <w:t>34</w:t>
      </w:r>
    </w:p>
    <w:p w:rsidR="00AA3AFC" w:rsidRDefault="00AA3AFC" w:rsidP="00B84BA5">
      <w:pPr>
        <w:pStyle w:val="TOCText"/>
        <w:spacing w:line="360" w:lineRule="auto"/>
      </w:pPr>
      <w:r>
        <w:t>4.3</w:t>
      </w:r>
      <w:r>
        <w:tab/>
      </w:r>
      <w:proofErr w:type="spellStart"/>
      <w:r w:rsidR="000D4C86">
        <w:t>Django</w:t>
      </w:r>
      <w:proofErr w:type="spellEnd"/>
      <w:r>
        <w:tab/>
      </w:r>
      <w:r w:rsidR="000D4C86">
        <w:t>35</w:t>
      </w:r>
    </w:p>
    <w:p w:rsidR="000D4C86" w:rsidRDefault="000D4C86" w:rsidP="00B84BA5">
      <w:pPr>
        <w:pStyle w:val="TOCText"/>
        <w:spacing w:line="360" w:lineRule="auto"/>
      </w:pPr>
      <w:r>
        <w:t>4</w:t>
      </w:r>
      <w:r w:rsidR="00FF0C02">
        <w:t>.</w:t>
      </w:r>
      <w:r>
        <w:t>4</w:t>
      </w:r>
      <w:r>
        <w:tab/>
      </w:r>
      <w:r w:rsidR="00FF0C02">
        <w:t xml:space="preserve">Features </w:t>
      </w:r>
      <w:proofErr w:type="gramStart"/>
      <w:r w:rsidR="00FF0C02">
        <w:t>Of</w:t>
      </w:r>
      <w:proofErr w:type="gramEnd"/>
      <w:r w:rsidR="00FF0C02">
        <w:t xml:space="preserve"> </w:t>
      </w:r>
      <w:proofErr w:type="spellStart"/>
      <w:r w:rsidR="00FF0C02">
        <w:t>django</w:t>
      </w:r>
      <w:proofErr w:type="spellEnd"/>
      <w:r>
        <w:tab/>
      </w:r>
      <w:r w:rsidR="00FF0C02">
        <w:t>38</w:t>
      </w:r>
    </w:p>
    <w:p w:rsidR="000D4C86" w:rsidRDefault="000D4C86" w:rsidP="00AA3AFC">
      <w:pPr>
        <w:pStyle w:val="TOCText"/>
      </w:pPr>
    </w:p>
    <w:p w:rsidR="005B03B7" w:rsidRDefault="00FF0C02">
      <w:pPr>
        <w:pStyle w:val="TOCHead3"/>
      </w:pPr>
      <w:r>
        <w:t>Implementation</w:t>
      </w:r>
      <w:r w:rsidR="00963F5C">
        <w:t>……………………………………………………………</w:t>
      </w:r>
      <w:r w:rsidR="001F3644">
        <w:t>.</w:t>
      </w:r>
      <w:r w:rsidR="00963F5C">
        <w:t>………….………39</w:t>
      </w:r>
    </w:p>
    <w:p w:rsidR="005B03B7" w:rsidRDefault="00FF0C02">
      <w:pPr>
        <w:pStyle w:val="TOCText"/>
      </w:pPr>
      <w:r>
        <w:t>5</w:t>
      </w:r>
      <w:r w:rsidR="005B03B7">
        <w:t>.1</w:t>
      </w:r>
      <w:r w:rsidR="005B03B7">
        <w:tab/>
      </w:r>
      <w:proofErr w:type="spellStart"/>
      <w:r>
        <w:t>Implementaion</w:t>
      </w:r>
      <w:proofErr w:type="spellEnd"/>
      <w:r>
        <w:t xml:space="preserve"> </w:t>
      </w:r>
      <w:r w:rsidR="005B03B7">
        <w:tab/>
      </w:r>
      <w:r>
        <w:t>40</w:t>
      </w:r>
    </w:p>
    <w:p w:rsidR="00FF0C02" w:rsidRDefault="00FF0C02" w:rsidP="00FF0C02">
      <w:pPr>
        <w:pStyle w:val="TOCHead3"/>
      </w:pPr>
      <w:proofErr w:type="spellStart"/>
      <w:r>
        <w:t>Blockdiagram</w:t>
      </w:r>
      <w:proofErr w:type="spellEnd"/>
      <w:r w:rsidR="00963F5C">
        <w:t>……………………………………………………</w:t>
      </w:r>
      <w:r w:rsidR="001F3644">
        <w:t>.</w:t>
      </w:r>
      <w:r w:rsidR="00963F5C">
        <w:t>…………………………….41</w:t>
      </w:r>
    </w:p>
    <w:p w:rsidR="00FF0C02" w:rsidRDefault="00FF0C02" w:rsidP="00FF0C02">
      <w:pPr>
        <w:pStyle w:val="TOCText"/>
      </w:pPr>
      <w:r>
        <w:t xml:space="preserve">6.1        </w:t>
      </w:r>
      <w:proofErr w:type="spellStart"/>
      <w:r>
        <w:t>Blockdiagram</w:t>
      </w:r>
      <w:proofErr w:type="spellEnd"/>
      <w:r>
        <w:t xml:space="preserve"> </w:t>
      </w:r>
      <w:r>
        <w:tab/>
        <w:t>42</w:t>
      </w:r>
    </w:p>
    <w:p w:rsidR="00FF0C02" w:rsidRPr="00707FD9" w:rsidRDefault="00FF0C02" w:rsidP="00FF0C02">
      <w:pPr>
        <w:pStyle w:val="TOCHead3"/>
        <w:rPr>
          <w:sz w:val="32"/>
        </w:rPr>
      </w:pPr>
      <w:r>
        <w:t>Code</w:t>
      </w:r>
      <w:r w:rsidR="00963F5C">
        <w:t>……………………………………………………………………………………………..43</w:t>
      </w:r>
    </w:p>
    <w:p w:rsidR="00FF0C02" w:rsidRPr="00707FD9" w:rsidRDefault="00FF0C02" w:rsidP="00FF0C02">
      <w:pPr>
        <w:pStyle w:val="TOCText"/>
      </w:pPr>
      <w:r w:rsidRPr="00707FD9">
        <w:t>7.1</w:t>
      </w:r>
      <w:r w:rsidRPr="00707FD9">
        <w:tab/>
        <w:t xml:space="preserve">Code </w:t>
      </w:r>
      <w:proofErr w:type="gramStart"/>
      <w:r w:rsidRPr="00707FD9">
        <w:t>For</w:t>
      </w:r>
      <w:proofErr w:type="gramEnd"/>
      <w:r w:rsidRPr="00707FD9">
        <w:t xml:space="preserve"> Push Button </w:t>
      </w:r>
      <w:r w:rsidRPr="00707FD9">
        <w:tab/>
        <w:t>44</w:t>
      </w:r>
    </w:p>
    <w:p w:rsidR="00707FD9" w:rsidRPr="00707FD9" w:rsidRDefault="00707FD9" w:rsidP="00707FD9">
      <w:pPr>
        <w:pStyle w:val="TOCText"/>
      </w:pPr>
      <w:proofErr w:type="gramStart"/>
      <w:r w:rsidRPr="00707FD9">
        <w:t>7.2</w:t>
      </w:r>
      <w:r w:rsidRPr="00707FD9">
        <w:tab/>
        <w:t>Code For Raspberry</w:t>
      </w:r>
      <w:proofErr w:type="gramEnd"/>
      <w:r w:rsidRPr="00707FD9">
        <w:t xml:space="preserve"> pi cam </w:t>
      </w:r>
      <w:r w:rsidRPr="00707FD9">
        <w:tab/>
        <w:t>45</w:t>
      </w:r>
    </w:p>
    <w:p w:rsidR="00707FD9" w:rsidRPr="00707FD9" w:rsidRDefault="00707FD9" w:rsidP="00707FD9">
      <w:pPr>
        <w:pStyle w:val="TOCText"/>
      </w:pPr>
      <w:r w:rsidRPr="00707FD9">
        <w:t>7.3</w:t>
      </w:r>
      <w:r w:rsidRPr="00707FD9">
        <w:tab/>
        <w:t xml:space="preserve">Code </w:t>
      </w:r>
      <w:proofErr w:type="gramStart"/>
      <w:r w:rsidRPr="00707FD9">
        <w:t>For</w:t>
      </w:r>
      <w:proofErr w:type="gramEnd"/>
      <w:r w:rsidRPr="00707FD9">
        <w:t xml:space="preserve"> Buzzer </w:t>
      </w:r>
      <w:r w:rsidRPr="00707FD9">
        <w:tab/>
        <w:t>54</w:t>
      </w:r>
    </w:p>
    <w:p w:rsidR="00707FD9" w:rsidRPr="00707FD9" w:rsidRDefault="00707FD9" w:rsidP="00707FD9">
      <w:pPr>
        <w:pStyle w:val="TOCText"/>
      </w:pPr>
      <w:r w:rsidRPr="00707FD9">
        <w:t>7.4</w:t>
      </w:r>
      <w:r w:rsidRPr="00707FD9">
        <w:tab/>
        <w:t xml:space="preserve">Code </w:t>
      </w:r>
      <w:proofErr w:type="gramStart"/>
      <w:r w:rsidRPr="00707FD9">
        <w:t>For</w:t>
      </w:r>
      <w:proofErr w:type="gramEnd"/>
      <w:r w:rsidRPr="00707FD9">
        <w:t xml:space="preserve"> PIR Motion Sensor </w:t>
      </w:r>
      <w:r w:rsidRPr="00707FD9">
        <w:tab/>
        <w:t>56</w:t>
      </w:r>
    </w:p>
    <w:p w:rsidR="00707FD9" w:rsidRPr="00707FD9" w:rsidRDefault="00707FD9" w:rsidP="00707FD9">
      <w:pPr>
        <w:pStyle w:val="TOCText"/>
      </w:pPr>
      <w:r w:rsidRPr="00707FD9">
        <w:t>7.5</w:t>
      </w:r>
      <w:r w:rsidRPr="00707FD9">
        <w:tab/>
        <w:t xml:space="preserve">Code </w:t>
      </w:r>
      <w:proofErr w:type="gramStart"/>
      <w:r w:rsidRPr="00707FD9">
        <w:t>For</w:t>
      </w:r>
      <w:proofErr w:type="gramEnd"/>
      <w:r w:rsidRPr="00707FD9">
        <w:t xml:space="preserve"> Web Streaming </w:t>
      </w:r>
      <w:r w:rsidRPr="00707FD9">
        <w:tab/>
        <w:t>57</w:t>
      </w:r>
    </w:p>
    <w:p w:rsidR="00707FD9" w:rsidRPr="00707FD9" w:rsidRDefault="00707FD9" w:rsidP="00707FD9">
      <w:pPr>
        <w:pStyle w:val="TOCText"/>
      </w:pPr>
      <w:proofErr w:type="gramStart"/>
      <w:r w:rsidRPr="00707FD9">
        <w:t>7.6</w:t>
      </w:r>
      <w:r w:rsidRPr="00707FD9">
        <w:tab/>
        <w:t xml:space="preserve">Code For </w:t>
      </w:r>
      <w:proofErr w:type="spellStart"/>
      <w:r w:rsidRPr="00707FD9">
        <w:t>Django</w:t>
      </w:r>
      <w:proofErr w:type="spellEnd"/>
      <w:proofErr w:type="gramEnd"/>
      <w:r w:rsidRPr="00707FD9">
        <w:t xml:space="preserve"> web Frame </w:t>
      </w:r>
      <w:r w:rsidRPr="00707FD9">
        <w:tab/>
        <w:t>61</w:t>
      </w:r>
    </w:p>
    <w:p w:rsidR="00707FD9" w:rsidRDefault="00707FD9" w:rsidP="00707FD9">
      <w:pPr>
        <w:pStyle w:val="TOCText"/>
      </w:pPr>
      <w:r w:rsidRPr="00707FD9">
        <w:t>7.7</w:t>
      </w:r>
      <w:r w:rsidRPr="00707FD9">
        <w:tab/>
        <w:t xml:space="preserve">Code </w:t>
      </w:r>
      <w:proofErr w:type="gramStart"/>
      <w:r w:rsidRPr="00707FD9">
        <w:t>For</w:t>
      </w:r>
      <w:proofErr w:type="gramEnd"/>
      <w:r w:rsidRPr="00707FD9">
        <w:t xml:space="preserve"> Start </w:t>
      </w:r>
      <w:proofErr w:type="spellStart"/>
      <w:r w:rsidRPr="00707FD9">
        <w:t>Monitring</w:t>
      </w:r>
      <w:proofErr w:type="spellEnd"/>
      <w:r w:rsidRPr="00707FD9">
        <w:t xml:space="preserve"> </w:t>
      </w:r>
      <w:r w:rsidRPr="00707FD9">
        <w:tab/>
        <w:t>64</w:t>
      </w:r>
    </w:p>
    <w:p w:rsidR="002520D4" w:rsidRDefault="002520D4" w:rsidP="002520D4">
      <w:pPr>
        <w:pStyle w:val="TOCHead3"/>
      </w:pPr>
      <w:r>
        <w:t xml:space="preserve">Conclusion </w:t>
      </w:r>
      <w:proofErr w:type="gramStart"/>
      <w:r>
        <w:t>And</w:t>
      </w:r>
      <w:proofErr w:type="gramEnd"/>
      <w:r>
        <w:t xml:space="preserve"> Recommendation</w:t>
      </w:r>
      <w:r w:rsidR="00963F5C">
        <w:t>…………………………………………………………66</w:t>
      </w:r>
    </w:p>
    <w:p w:rsidR="002520D4" w:rsidRDefault="002520D4" w:rsidP="002520D4">
      <w:pPr>
        <w:pStyle w:val="TOCText"/>
      </w:pPr>
      <w:r>
        <w:t>8.1       Conclusion and Feature Scope</w:t>
      </w:r>
      <w:r>
        <w:tab/>
      </w:r>
      <w:r w:rsidR="00B84BA5">
        <w:t>67</w:t>
      </w:r>
    </w:p>
    <w:p w:rsidR="00707FD9" w:rsidRPr="00707FD9" w:rsidRDefault="00707FD9" w:rsidP="00707FD9">
      <w:pPr>
        <w:pStyle w:val="TOCText"/>
        <w:rPr>
          <w:sz w:val="20"/>
        </w:rPr>
      </w:pPr>
    </w:p>
    <w:p w:rsidR="00B84BA5" w:rsidRDefault="00B84BA5" w:rsidP="00B84BA5">
      <w:pPr>
        <w:pStyle w:val="TOCHead3"/>
      </w:pPr>
      <w:r>
        <w:t>References</w:t>
      </w:r>
      <w:r w:rsidR="00963F5C">
        <w:t>………………………………………………………………………………</w:t>
      </w:r>
      <w:r w:rsidR="004E6833">
        <w:t>..</w:t>
      </w:r>
      <w:r w:rsidR="00963F5C">
        <w:t>…….68</w:t>
      </w:r>
    </w:p>
    <w:p w:rsidR="00707FD9" w:rsidRPr="00707FD9" w:rsidRDefault="00707FD9" w:rsidP="00707FD9">
      <w:pPr>
        <w:pStyle w:val="TOCText"/>
        <w:rPr>
          <w:sz w:val="20"/>
        </w:rPr>
      </w:pPr>
    </w:p>
    <w:p w:rsidR="00707FD9" w:rsidRDefault="00707FD9" w:rsidP="00707FD9">
      <w:pPr>
        <w:pStyle w:val="TOCText"/>
      </w:pPr>
    </w:p>
    <w:p w:rsidR="00707FD9" w:rsidRDefault="00707FD9" w:rsidP="00707FD9">
      <w:pPr>
        <w:pStyle w:val="TOCText"/>
      </w:pPr>
    </w:p>
    <w:p w:rsidR="00707FD9" w:rsidRDefault="00707FD9" w:rsidP="00707FD9">
      <w:pPr>
        <w:pStyle w:val="TOCText"/>
      </w:pPr>
    </w:p>
    <w:p w:rsidR="00707FD9" w:rsidRDefault="00707FD9" w:rsidP="00FF0C02">
      <w:pPr>
        <w:pStyle w:val="TOCText"/>
      </w:pPr>
    </w:p>
    <w:p w:rsidR="00FF0C02" w:rsidRPr="00483CD3" w:rsidRDefault="00FF0C02">
      <w:pPr>
        <w:pStyle w:val="TOCHead3"/>
        <w:rPr>
          <w:sz w:val="22"/>
        </w:rPr>
      </w:pPr>
    </w:p>
    <w:p w:rsidR="00AC42AA" w:rsidRPr="00483CD3" w:rsidRDefault="00483CD3" w:rsidP="00AC42AA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          </w:t>
      </w:r>
      <w:r w:rsidR="00AC42AA" w:rsidRPr="00483CD3">
        <w:rPr>
          <w:b/>
          <w:bCs/>
          <w:sz w:val="28"/>
          <w:szCs w:val="32"/>
        </w:rPr>
        <w:t>Table of Figures</w:t>
      </w:r>
    </w:p>
    <w:p w:rsidR="00AC42AA" w:rsidRDefault="00AC42AA" w:rsidP="00483CD3">
      <w:pPr>
        <w:pStyle w:val="TableofFigures"/>
        <w:tabs>
          <w:tab w:val="right" w:leader="dot" w:pos="9629"/>
        </w:tabs>
        <w:rPr>
          <w:rFonts w:asciiTheme="majorBidi" w:hAnsiTheme="majorBidi"/>
          <w:sz w:val="32"/>
          <w:szCs w:val="32"/>
        </w:rPr>
      </w:pPr>
    </w:p>
    <w:p w:rsidR="00C51AC0" w:rsidRDefault="00483CD3" w:rsidP="00483CD3">
      <w:pPr>
        <w:spacing w:line="360" w:lineRule="auto"/>
        <w:ind w:firstLine="720"/>
        <w:jc w:val="both"/>
        <w:rPr>
          <w:sz w:val="24"/>
          <w:szCs w:val="96"/>
        </w:rPr>
      </w:pPr>
      <w:r w:rsidRPr="00483CD3">
        <w:rPr>
          <w:sz w:val="24"/>
          <w:szCs w:val="96"/>
        </w:rPr>
        <w:t>F</w:t>
      </w:r>
      <w:r w:rsidR="00203CB3">
        <w:rPr>
          <w:sz w:val="24"/>
          <w:szCs w:val="96"/>
        </w:rPr>
        <w:t>igure</w:t>
      </w:r>
      <w:r>
        <w:rPr>
          <w:sz w:val="24"/>
          <w:szCs w:val="96"/>
        </w:rPr>
        <w:t>1: Raspberry pi 3</w:t>
      </w:r>
      <w:proofErr w:type="gramStart"/>
      <w:r>
        <w:rPr>
          <w:sz w:val="24"/>
          <w:szCs w:val="96"/>
        </w:rPr>
        <w:t>……………………......……………………………………...</w:t>
      </w:r>
      <w:proofErr w:type="gramEnd"/>
      <w:r>
        <w:rPr>
          <w:sz w:val="24"/>
          <w:szCs w:val="96"/>
        </w:rPr>
        <w:t>12</w:t>
      </w:r>
    </w:p>
    <w:p w:rsidR="00483CD3" w:rsidRPr="00483CD3" w:rsidRDefault="00483CD3" w:rsidP="00483CD3">
      <w:pPr>
        <w:spacing w:line="360" w:lineRule="auto"/>
        <w:ind w:firstLine="720"/>
        <w:jc w:val="both"/>
        <w:rPr>
          <w:sz w:val="24"/>
          <w:szCs w:val="96"/>
        </w:rPr>
      </w:pPr>
      <w:r w:rsidRPr="00483CD3">
        <w:rPr>
          <w:sz w:val="24"/>
          <w:szCs w:val="96"/>
        </w:rPr>
        <w:t>F</w:t>
      </w:r>
      <w:r w:rsidR="00203CB3">
        <w:rPr>
          <w:sz w:val="24"/>
          <w:szCs w:val="96"/>
        </w:rPr>
        <w:t>igure</w:t>
      </w:r>
      <w:r>
        <w:rPr>
          <w:sz w:val="24"/>
          <w:szCs w:val="96"/>
        </w:rPr>
        <w:t>2: USB Chip…………………………….……………………………………..14</w:t>
      </w:r>
    </w:p>
    <w:p w:rsidR="00483CD3" w:rsidRPr="00483CD3" w:rsidRDefault="00483CD3" w:rsidP="00483CD3">
      <w:pPr>
        <w:spacing w:line="360" w:lineRule="auto"/>
        <w:ind w:firstLine="720"/>
        <w:jc w:val="both"/>
        <w:rPr>
          <w:sz w:val="24"/>
          <w:szCs w:val="96"/>
        </w:rPr>
      </w:pPr>
      <w:r w:rsidRPr="00483CD3">
        <w:rPr>
          <w:sz w:val="24"/>
          <w:szCs w:val="96"/>
        </w:rPr>
        <w:t>F</w:t>
      </w:r>
      <w:r w:rsidR="00203CB3">
        <w:rPr>
          <w:sz w:val="24"/>
          <w:szCs w:val="96"/>
        </w:rPr>
        <w:t>igure</w:t>
      </w:r>
      <w:r>
        <w:rPr>
          <w:sz w:val="24"/>
          <w:szCs w:val="96"/>
        </w:rPr>
        <w:t>3: Antenna……………………………………………………………………..15</w:t>
      </w:r>
    </w:p>
    <w:p w:rsidR="00483CD3" w:rsidRPr="00483CD3" w:rsidRDefault="00483CD3" w:rsidP="00483CD3">
      <w:pPr>
        <w:spacing w:line="360" w:lineRule="auto"/>
        <w:ind w:firstLine="720"/>
        <w:jc w:val="both"/>
        <w:rPr>
          <w:sz w:val="24"/>
          <w:szCs w:val="96"/>
        </w:rPr>
      </w:pPr>
      <w:r w:rsidRPr="00483CD3">
        <w:rPr>
          <w:sz w:val="24"/>
          <w:szCs w:val="96"/>
        </w:rPr>
        <w:t>F</w:t>
      </w:r>
      <w:r w:rsidR="00203CB3">
        <w:rPr>
          <w:sz w:val="24"/>
          <w:szCs w:val="96"/>
        </w:rPr>
        <w:t>igure</w:t>
      </w:r>
      <w:r>
        <w:rPr>
          <w:sz w:val="24"/>
          <w:szCs w:val="96"/>
        </w:rPr>
        <w:t>4: SOC</w:t>
      </w:r>
      <w:proofErr w:type="gramStart"/>
      <w:r>
        <w:rPr>
          <w:sz w:val="24"/>
          <w:szCs w:val="96"/>
        </w:rPr>
        <w:t>………………………………………………………………..………</w:t>
      </w:r>
      <w:proofErr w:type="gramEnd"/>
      <w:r>
        <w:rPr>
          <w:sz w:val="24"/>
          <w:szCs w:val="96"/>
        </w:rPr>
        <w:t>..16</w:t>
      </w:r>
    </w:p>
    <w:p w:rsidR="00483CD3" w:rsidRPr="00483CD3" w:rsidRDefault="00483CD3" w:rsidP="00483CD3">
      <w:pPr>
        <w:spacing w:line="360" w:lineRule="auto"/>
        <w:ind w:firstLine="720"/>
        <w:jc w:val="both"/>
        <w:rPr>
          <w:sz w:val="24"/>
          <w:szCs w:val="96"/>
        </w:rPr>
      </w:pPr>
      <w:r w:rsidRPr="00483CD3">
        <w:rPr>
          <w:sz w:val="24"/>
          <w:szCs w:val="96"/>
        </w:rPr>
        <w:t>F</w:t>
      </w:r>
      <w:r w:rsidR="00203CB3">
        <w:rPr>
          <w:sz w:val="24"/>
          <w:szCs w:val="96"/>
        </w:rPr>
        <w:t>igure</w:t>
      </w:r>
      <w:r>
        <w:rPr>
          <w:sz w:val="24"/>
          <w:szCs w:val="96"/>
        </w:rPr>
        <w:t>5: GPIO…………………………………………….………………………..…17</w:t>
      </w:r>
    </w:p>
    <w:p w:rsidR="00483CD3" w:rsidRPr="00483CD3" w:rsidRDefault="00483CD3" w:rsidP="00483CD3">
      <w:pPr>
        <w:spacing w:line="360" w:lineRule="auto"/>
        <w:ind w:firstLine="720"/>
        <w:jc w:val="both"/>
        <w:rPr>
          <w:sz w:val="24"/>
          <w:szCs w:val="96"/>
        </w:rPr>
      </w:pPr>
      <w:r w:rsidRPr="00483CD3">
        <w:rPr>
          <w:sz w:val="24"/>
          <w:szCs w:val="96"/>
        </w:rPr>
        <w:t>F</w:t>
      </w:r>
      <w:r w:rsidR="00203CB3">
        <w:rPr>
          <w:sz w:val="24"/>
          <w:szCs w:val="96"/>
        </w:rPr>
        <w:t>igure</w:t>
      </w:r>
      <w:r>
        <w:rPr>
          <w:sz w:val="24"/>
          <w:szCs w:val="96"/>
        </w:rPr>
        <w:t>6: Wireless Radio…………………………………………….…………...……18</w:t>
      </w:r>
    </w:p>
    <w:p w:rsidR="00483CD3" w:rsidRPr="00483CD3" w:rsidRDefault="00483CD3" w:rsidP="00483CD3">
      <w:pPr>
        <w:spacing w:line="360" w:lineRule="auto"/>
        <w:ind w:firstLine="720"/>
        <w:jc w:val="both"/>
        <w:rPr>
          <w:sz w:val="24"/>
          <w:szCs w:val="96"/>
        </w:rPr>
      </w:pPr>
      <w:r w:rsidRPr="00483CD3">
        <w:rPr>
          <w:sz w:val="24"/>
          <w:szCs w:val="96"/>
        </w:rPr>
        <w:t>F</w:t>
      </w:r>
      <w:r w:rsidR="00203CB3">
        <w:rPr>
          <w:sz w:val="24"/>
          <w:szCs w:val="96"/>
        </w:rPr>
        <w:t>igure</w:t>
      </w:r>
      <w:r>
        <w:rPr>
          <w:sz w:val="24"/>
          <w:szCs w:val="96"/>
        </w:rPr>
        <w:t>7: PIR Motion Sensor</w:t>
      </w:r>
      <w:proofErr w:type="gramStart"/>
      <w:r>
        <w:rPr>
          <w:sz w:val="24"/>
          <w:szCs w:val="96"/>
        </w:rPr>
        <w:t>…………………………………………………...…...…</w:t>
      </w:r>
      <w:proofErr w:type="gramEnd"/>
      <w:r>
        <w:rPr>
          <w:sz w:val="24"/>
          <w:szCs w:val="96"/>
        </w:rPr>
        <w:t>25</w:t>
      </w:r>
    </w:p>
    <w:p w:rsidR="00483CD3" w:rsidRPr="00483CD3" w:rsidRDefault="00203CB3" w:rsidP="00483CD3">
      <w:pPr>
        <w:spacing w:line="360" w:lineRule="auto"/>
        <w:ind w:firstLine="720"/>
        <w:jc w:val="both"/>
        <w:rPr>
          <w:sz w:val="24"/>
          <w:szCs w:val="96"/>
        </w:rPr>
      </w:pPr>
      <w:r>
        <w:rPr>
          <w:sz w:val="24"/>
          <w:szCs w:val="96"/>
        </w:rPr>
        <w:t>Figure</w:t>
      </w:r>
      <w:r w:rsidR="00483CD3">
        <w:rPr>
          <w:sz w:val="24"/>
          <w:szCs w:val="96"/>
        </w:rPr>
        <w:t>8: LED</w:t>
      </w:r>
      <w:proofErr w:type="gramStart"/>
      <w:r w:rsidR="00483CD3">
        <w:rPr>
          <w:sz w:val="24"/>
          <w:szCs w:val="96"/>
        </w:rPr>
        <w:t>………………………………………………………………...……..…</w:t>
      </w:r>
      <w:proofErr w:type="gramEnd"/>
      <w:r w:rsidR="00483CD3">
        <w:rPr>
          <w:sz w:val="24"/>
          <w:szCs w:val="96"/>
        </w:rPr>
        <w:t>26</w:t>
      </w:r>
    </w:p>
    <w:p w:rsidR="00483CD3" w:rsidRDefault="00203CB3" w:rsidP="00483CD3">
      <w:pPr>
        <w:spacing w:line="360" w:lineRule="auto"/>
        <w:ind w:firstLine="720"/>
        <w:jc w:val="both"/>
        <w:rPr>
          <w:sz w:val="24"/>
          <w:szCs w:val="96"/>
        </w:rPr>
      </w:pPr>
      <w:r>
        <w:rPr>
          <w:sz w:val="24"/>
          <w:szCs w:val="96"/>
        </w:rPr>
        <w:t>Figure</w:t>
      </w:r>
      <w:r w:rsidR="00483CD3">
        <w:rPr>
          <w:sz w:val="24"/>
          <w:szCs w:val="96"/>
        </w:rPr>
        <w:t>9: Buzzer</w:t>
      </w:r>
      <w:proofErr w:type="gramStart"/>
      <w:r w:rsidR="00483CD3">
        <w:rPr>
          <w:sz w:val="24"/>
          <w:szCs w:val="96"/>
        </w:rPr>
        <w:t>……………………...……………………………………...…………</w:t>
      </w:r>
      <w:proofErr w:type="gramEnd"/>
      <w:r w:rsidR="00483CD3">
        <w:rPr>
          <w:sz w:val="24"/>
          <w:szCs w:val="96"/>
        </w:rPr>
        <w:t>27</w:t>
      </w:r>
    </w:p>
    <w:p w:rsidR="00483CD3" w:rsidRPr="00483CD3" w:rsidRDefault="00203CB3" w:rsidP="00483CD3">
      <w:pPr>
        <w:spacing w:line="360" w:lineRule="auto"/>
        <w:ind w:firstLine="720"/>
        <w:jc w:val="both"/>
        <w:rPr>
          <w:sz w:val="24"/>
          <w:szCs w:val="96"/>
        </w:rPr>
      </w:pPr>
      <w:r>
        <w:rPr>
          <w:sz w:val="24"/>
          <w:szCs w:val="96"/>
        </w:rPr>
        <w:t>Figure1</w:t>
      </w:r>
      <w:r w:rsidR="00483CD3">
        <w:rPr>
          <w:sz w:val="24"/>
          <w:szCs w:val="96"/>
        </w:rPr>
        <w:t xml:space="preserve">0: Raspberry </w:t>
      </w:r>
      <w:proofErr w:type="spellStart"/>
      <w:r w:rsidR="00483CD3">
        <w:rPr>
          <w:sz w:val="24"/>
          <w:szCs w:val="96"/>
        </w:rPr>
        <w:t>piCamera</w:t>
      </w:r>
      <w:proofErr w:type="spellEnd"/>
      <w:r w:rsidR="00483CD3">
        <w:rPr>
          <w:sz w:val="24"/>
          <w:szCs w:val="96"/>
        </w:rPr>
        <w:t>……..…………………………………………………30</w:t>
      </w:r>
    </w:p>
    <w:p w:rsidR="00C51AC0" w:rsidRPr="00287E03" w:rsidRDefault="00C51AC0" w:rsidP="00C51AC0">
      <w:pPr>
        <w:rPr>
          <w:b/>
          <w:bCs/>
          <w:sz w:val="32"/>
          <w:szCs w:val="32"/>
        </w:rPr>
      </w:pPr>
      <w:r>
        <w:rPr>
          <w:sz w:val="96"/>
          <w:szCs w:val="96"/>
        </w:rPr>
        <w:br w:type="page"/>
      </w:r>
      <w:r w:rsidRPr="00287E03">
        <w:rPr>
          <w:b/>
          <w:bCs/>
          <w:sz w:val="32"/>
          <w:szCs w:val="32"/>
        </w:rPr>
        <w:lastRenderedPageBreak/>
        <w:t>Table of Tables</w:t>
      </w:r>
    </w:p>
    <w:p w:rsidR="00C51AC0" w:rsidRDefault="00C51AC0" w:rsidP="00C51AC0"/>
    <w:p w:rsidR="00816EF3" w:rsidRDefault="00816EF3" w:rsidP="00C51AC0"/>
    <w:p w:rsidR="00816EF3" w:rsidRPr="00A40790" w:rsidRDefault="00816EF3" w:rsidP="00C51AC0"/>
    <w:p w:rsidR="00203CB3" w:rsidRDefault="00816EF3" w:rsidP="00816EF3">
      <w:pPr>
        <w:pStyle w:val="TOCText"/>
        <w:spacing w:line="360" w:lineRule="auto"/>
      </w:pPr>
      <w:r>
        <w:t xml:space="preserve">Table1: </w:t>
      </w:r>
      <w:r w:rsidR="00203CB3">
        <w:t xml:space="preserve"> GPIO Pin configuration……………………………………………………………20</w:t>
      </w:r>
    </w:p>
    <w:p w:rsidR="00203CB3" w:rsidRDefault="00816EF3" w:rsidP="00816EF3">
      <w:pPr>
        <w:pStyle w:val="TOCText"/>
        <w:spacing w:line="360" w:lineRule="auto"/>
        <w:ind w:left="0"/>
      </w:pPr>
      <w:r>
        <w:t xml:space="preserve">                  Table2: </w:t>
      </w:r>
      <w:r w:rsidR="00203CB3">
        <w:t>PIR Motion Sensor Specification………………………</w:t>
      </w:r>
      <w:r>
        <w:t>….</w:t>
      </w:r>
      <w:r w:rsidR="00203CB3">
        <w:t>………………………25</w:t>
      </w:r>
    </w:p>
    <w:p w:rsidR="00203CB3" w:rsidRDefault="00816EF3" w:rsidP="00816EF3">
      <w:pPr>
        <w:pStyle w:val="TOCText"/>
        <w:spacing w:line="360" w:lineRule="auto"/>
      </w:pPr>
      <w:r>
        <w:t>Table3: Buzzer Specification</w:t>
      </w:r>
      <w:r w:rsidR="00203CB3">
        <w:t>………………………………………</w:t>
      </w:r>
      <w:r>
        <w:t>…..………………….</w:t>
      </w:r>
      <w:r w:rsidR="00203CB3">
        <w:t>…28</w:t>
      </w:r>
    </w:p>
    <w:p w:rsidR="00203CB3" w:rsidRDefault="00203CB3" w:rsidP="00816EF3">
      <w:pPr>
        <w:pStyle w:val="TOCText"/>
        <w:spacing w:line="360" w:lineRule="auto"/>
      </w:pPr>
      <w:r>
        <w:t>Table4: Software features of raspberry pi camera……………………</w:t>
      </w:r>
      <w:r w:rsidR="00816EF3">
        <w:t>..</w:t>
      </w:r>
      <w:r>
        <w:t>…………………31</w:t>
      </w:r>
    </w:p>
    <w:p w:rsidR="00203CB3" w:rsidRDefault="00203CB3" w:rsidP="00816EF3">
      <w:pPr>
        <w:pStyle w:val="TOCText"/>
        <w:spacing w:line="360" w:lineRule="auto"/>
      </w:pPr>
      <w:r>
        <w:t>Table5: Hardware Requirements…………………………………………</w:t>
      </w:r>
      <w:r w:rsidR="00816EF3">
        <w:t>...</w:t>
      </w:r>
      <w:r>
        <w:t>………………33</w:t>
      </w:r>
    </w:p>
    <w:p w:rsidR="00203CB3" w:rsidRDefault="00816EF3" w:rsidP="00816EF3">
      <w:pPr>
        <w:pStyle w:val="TOCText"/>
        <w:spacing w:line="360" w:lineRule="auto"/>
      </w:pPr>
      <w:r>
        <w:t xml:space="preserve">Table6: </w:t>
      </w:r>
      <w:r w:rsidR="00203CB3">
        <w:t>Software Requirements……………………………………………</w:t>
      </w:r>
      <w:r>
        <w:t>.</w:t>
      </w:r>
      <w:r w:rsidR="00203CB3">
        <w:t>………………33</w:t>
      </w:r>
    </w:p>
    <w:p w:rsidR="005B03B7" w:rsidRPr="00203CB3" w:rsidRDefault="005B03B7" w:rsidP="00816EF3">
      <w:pPr>
        <w:tabs>
          <w:tab w:val="left" w:pos="986"/>
        </w:tabs>
        <w:spacing w:line="360" w:lineRule="auto"/>
      </w:pPr>
    </w:p>
    <w:sectPr w:rsidR="005B03B7" w:rsidRPr="00203CB3" w:rsidSect="00B22893">
      <w:headerReference w:type="default" r:id="rId7"/>
      <w:footerReference w:type="default" r:id="rId8"/>
      <w:footerReference w:type="first" r:id="rId9"/>
      <w:pgSz w:w="12240" w:h="15840" w:code="1"/>
      <w:pgMar w:top="1195" w:right="1440" w:bottom="1440" w:left="1440" w:header="720" w:footer="490" w:gutter="0"/>
      <w:pgNumType w:fmt="lowerRoman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1FBE" w:rsidRDefault="002B1FBE">
      <w:r>
        <w:separator/>
      </w:r>
    </w:p>
  </w:endnote>
  <w:endnote w:type="continuationSeparator" w:id="0">
    <w:p w:rsidR="002B1FBE" w:rsidRDefault="002B1F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DM Logo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CB3" w:rsidRDefault="00203CB3">
    <w:pPr>
      <w:pStyle w:val="Footer"/>
      <w:spacing w:line="120" w:lineRule="exact"/>
      <w:rPr>
        <w:rFonts w:ascii="Arial" w:hAnsi="Arial"/>
        <w:sz w:val="1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CB3" w:rsidRDefault="00203CB3">
    <w:pPr>
      <w:pStyle w:val="Footer"/>
      <w:rPr>
        <w:rFonts w:ascii="CDM Logo" w:hAnsi="CDM Logo"/>
        <w:sz w:val="26"/>
      </w:rPr>
    </w:pPr>
  </w:p>
  <w:p w:rsidR="00203CB3" w:rsidRDefault="00203CB3">
    <w:pPr>
      <w:pStyle w:val="Footer"/>
      <w:spacing w:line="120" w:lineRule="exac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1FBE" w:rsidRDefault="002B1FBE">
      <w:r>
        <w:separator/>
      </w:r>
    </w:p>
  </w:footnote>
  <w:footnote w:type="continuationSeparator" w:id="0">
    <w:p w:rsidR="002B1FBE" w:rsidRDefault="002B1F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CB3" w:rsidRDefault="00203CB3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513902"/>
    <w:multiLevelType w:val="singleLevel"/>
    <w:tmpl w:val="F0A6997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03B7"/>
    <w:rsid w:val="000D4C86"/>
    <w:rsid w:val="0015382C"/>
    <w:rsid w:val="00192DF0"/>
    <w:rsid w:val="001F3644"/>
    <w:rsid w:val="00203CB3"/>
    <w:rsid w:val="002520D4"/>
    <w:rsid w:val="00260BA9"/>
    <w:rsid w:val="00272CA3"/>
    <w:rsid w:val="002B1FBE"/>
    <w:rsid w:val="003C0B58"/>
    <w:rsid w:val="00423EEB"/>
    <w:rsid w:val="00461F49"/>
    <w:rsid w:val="00464811"/>
    <w:rsid w:val="00483CD3"/>
    <w:rsid w:val="00487D3E"/>
    <w:rsid w:val="004E6833"/>
    <w:rsid w:val="004F12E4"/>
    <w:rsid w:val="005B03B7"/>
    <w:rsid w:val="00654191"/>
    <w:rsid w:val="00707FD9"/>
    <w:rsid w:val="00816EF3"/>
    <w:rsid w:val="00852BAF"/>
    <w:rsid w:val="00901F95"/>
    <w:rsid w:val="00963F5C"/>
    <w:rsid w:val="00980A42"/>
    <w:rsid w:val="00A17742"/>
    <w:rsid w:val="00A42421"/>
    <w:rsid w:val="00A45271"/>
    <w:rsid w:val="00AA3AFC"/>
    <w:rsid w:val="00AC42AA"/>
    <w:rsid w:val="00AE328E"/>
    <w:rsid w:val="00B22893"/>
    <w:rsid w:val="00B22C02"/>
    <w:rsid w:val="00B84BA5"/>
    <w:rsid w:val="00C04D35"/>
    <w:rsid w:val="00C51AC0"/>
    <w:rsid w:val="00C902E1"/>
    <w:rsid w:val="00D16A25"/>
    <w:rsid w:val="00F0672E"/>
    <w:rsid w:val="00FF0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B22893"/>
    <w:rPr>
      <w:lang w:val="en-US" w:eastAsia="en-US"/>
    </w:rPr>
  </w:style>
  <w:style w:type="paragraph" w:styleId="Heading3">
    <w:name w:val="heading 3"/>
    <w:basedOn w:val="Normal"/>
    <w:next w:val="Normal"/>
    <w:qFormat/>
    <w:rsid w:val="00B2289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rsid w:val="00B22893"/>
    <w:pPr>
      <w:pBdr>
        <w:top w:val="single" w:sz="18" w:space="1" w:color="auto"/>
      </w:pBdr>
    </w:pPr>
    <w:rPr>
      <w:rFonts w:ascii="Arial" w:hAnsi="Arial"/>
      <w:sz w:val="48"/>
    </w:rPr>
  </w:style>
  <w:style w:type="paragraph" w:styleId="Header">
    <w:name w:val="header"/>
    <w:basedOn w:val="Normal"/>
    <w:rsid w:val="00B228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22893"/>
    <w:pPr>
      <w:tabs>
        <w:tab w:val="center" w:pos="4320"/>
        <w:tab w:val="right" w:pos="8640"/>
      </w:tabs>
    </w:pPr>
  </w:style>
  <w:style w:type="paragraph" w:customStyle="1" w:styleId="TOCHead1">
    <w:name w:val="TOC/Head 1"/>
    <w:basedOn w:val="Normal"/>
    <w:rsid w:val="00B22893"/>
    <w:pPr>
      <w:spacing w:after="480" w:line="460" w:lineRule="exact"/>
      <w:ind w:left="960"/>
    </w:pPr>
    <w:rPr>
      <w:rFonts w:ascii="Book Antiqua" w:hAnsi="Book Antiqua"/>
      <w:b/>
      <w:sz w:val="42"/>
    </w:rPr>
  </w:style>
  <w:style w:type="paragraph" w:customStyle="1" w:styleId="TOCHead2">
    <w:name w:val="TOC/Head 2"/>
    <w:basedOn w:val="Normal"/>
    <w:rsid w:val="00B22893"/>
    <w:pPr>
      <w:spacing w:after="60" w:line="340" w:lineRule="exact"/>
    </w:pPr>
    <w:rPr>
      <w:rFonts w:ascii="Book Antiqua" w:hAnsi="Book Antiqua"/>
      <w:b/>
      <w:sz w:val="30"/>
    </w:rPr>
  </w:style>
  <w:style w:type="paragraph" w:customStyle="1" w:styleId="TOCText">
    <w:name w:val="TOC/Text"/>
    <w:basedOn w:val="TOCHead2"/>
    <w:rsid w:val="00B22893"/>
    <w:pPr>
      <w:tabs>
        <w:tab w:val="left" w:pos="1680"/>
        <w:tab w:val="right" w:leader="dot" w:pos="9360"/>
      </w:tabs>
      <w:spacing w:after="20" w:line="280" w:lineRule="exact"/>
      <w:ind w:left="960"/>
    </w:pPr>
    <w:rPr>
      <w:b w:val="0"/>
      <w:sz w:val="22"/>
    </w:rPr>
  </w:style>
  <w:style w:type="paragraph" w:customStyle="1" w:styleId="TOCHead3">
    <w:name w:val="TOC/Head 3"/>
    <w:basedOn w:val="TOCText"/>
    <w:next w:val="TOCText"/>
    <w:rsid w:val="00B22893"/>
    <w:pPr>
      <w:spacing w:before="220" w:after="60"/>
      <w:ind w:left="0"/>
    </w:pPr>
    <w:rPr>
      <w:b/>
      <w:sz w:val="24"/>
    </w:rPr>
  </w:style>
  <w:style w:type="character" w:styleId="PageNumber">
    <w:name w:val="page number"/>
    <w:basedOn w:val="DefaultParagraphFont"/>
    <w:rsid w:val="00B22893"/>
  </w:style>
  <w:style w:type="paragraph" w:customStyle="1" w:styleId="TOCDocCode">
    <w:name w:val="TOC/Doc Code"/>
    <w:basedOn w:val="Footer"/>
    <w:rsid w:val="00B22893"/>
    <w:pPr>
      <w:spacing w:line="120" w:lineRule="exact"/>
    </w:pPr>
    <w:rPr>
      <w:rFonts w:ascii="Arial" w:hAnsi="Arial"/>
      <w:sz w:val="10"/>
    </w:rPr>
  </w:style>
  <w:style w:type="paragraph" w:customStyle="1" w:styleId="CDMADOCCODE">
    <w:name w:val="CDM A/DOC CODE"/>
    <w:basedOn w:val="Footer"/>
    <w:rsid w:val="00B22893"/>
    <w:pPr>
      <w:spacing w:line="120" w:lineRule="exact"/>
      <w:ind w:hanging="2880"/>
    </w:pPr>
    <w:rPr>
      <w:rFonts w:ascii="Arial" w:hAnsi="Arial"/>
      <w:sz w:val="10"/>
    </w:rPr>
  </w:style>
  <w:style w:type="character" w:styleId="Hyperlink">
    <w:name w:val="Hyperlink"/>
    <w:basedOn w:val="DefaultParagraphFont"/>
    <w:uiPriority w:val="99"/>
    <w:unhideWhenUsed/>
    <w:rsid w:val="00AC42AA"/>
    <w:rPr>
      <w:color w:val="0000FF"/>
      <w:u w:val="single"/>
    </w:rPr>
  </w:style>
  <w:style w:type="table" w:styleId="TableGrid">
    <w:name w:val="Table Grid"/>
    <w:basedOn w:val="TableNormal"/>
    <w:uiPriority w:val="59"/>
    <w:rsid w:val="00AC42AA"/>
    <w:pPr>
      <w:ind w:left="432"/>
      <w:jc w:val="both"/>
    </w:pPr>
    <w:rPr>
      <w:rFonts w:ascii="Arial" w:eastAsiaTheme="minorHAnsi" w:hAnsi="Arial" w:cs="Arial"/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unhideWhenUsed/>
    <w:rsid w:val="00AC42AA"/>
    <w:pPr>
      <w:spacing w:line="360" w:lineRule="auto"/>
      <w:jc w:val="both"/>
    </w:pPr>
    <w:rPr>
      <w:rFonts w:eastAsiaTheme="minorHAnsi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ohnsonkw\Application%20Data\Microsoft\Templates\CDM%20Templates\Table%20of%20Contents%20v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Table of Contents v2.dot</Template>
  <TotalTime>8</TotalTime>
  <Pages>4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 Template</vt:lpstr>
    </vt:vector>
  </TitlesOfParts>
  <Company>rg-adguard</Company>
  <LinksUpToDate>false</LinksUpToDate>
  <CharactersWithSpaces>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Template</dc:title>
  <dc:creator>kevin johnson</dc:creator>
  <cp:lastModifiedBy>Malik Samir</cp:lastModifiedBy>
  <cp:revision>8</cp:revision>
  <cp:lastPrinted>2003-02-27T09:44:00Z</cp:lastPrinted>
  <dcterms:created xsi:type="dcterms:W3CDTF">2018-05-18T21:28:00Z</dcterms:created>
  <dcterms:modified xsi:type="dcterms:W3CDTF">2018-05-21T05:54:00Z</dcterms:modified>
</cp:coreProperties>
</file>